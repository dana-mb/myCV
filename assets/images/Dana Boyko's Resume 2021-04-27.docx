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="-284" w:tblpY="-945"/>
        <w:tblW w:w="1148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9"/>
        <w:gridCol w:w="425"/>
        <w:gridCol w:w="7087"/>
      </w:tblGrid>
      <w:tr w:rsidR="001B2ABD" w14:paraId="718A67BD" w14:textId="77777777" w:rsidTr="005A58CD">
        <w:trPr>
          <w:trHeight w:val="3544"/>
        </w:trPr>
        <w:tc>
          <w:tcPr>
            <w:tcW w:w="3969" w:type="dxa"/>
            <w:vAlign w:val="bottom"/>
          </w:tcPr>
          <w:p w14:paraId="0EC34D08" w14:textId="77777777" w:rsidR="001B2ABD" w:rsidRDefault="001B2ABD" w:rsidP="00971558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149AB9" wp14:editId="35EB468E">
                      <wp:extent cx="1924050" cy="1875155"/>
                      <wp:effectExtent l="19050" t="19050" r="38100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18751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4629626" id="Oval 2" o:spid="_x0000_s1026" alt="Title: Professional Headshot of Man" style="width:151.5pt;height:1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dpbmRvd3MgUGhvdG8gRWRpdG9yIDEwLjAuMTAwMTEuMTYzODQA&#10;V2luZG93cyBQaG90byBFZGl0b3IgMTAuMC4xMDAxMS4xNjM4NAAyMDIxOjA0OjI0IDE0OjM2OjAy&#10;AAAGkAMAAgAAABQAABEckAQAAgAAABQAABEwkpEAAgAAAAM2NQAAkpIAAgAAAAM2NQAAoAEAAwAA&#10;AAEAAQAA6hwABwAACAwAAAkQ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nhtcD0iaHR0cDovL25zLmFkb2JlLmNvbS94YXAvMS4wLyI+PHhtcDpDcmVhdG9yVG9vbD5XaW5k&#10;b3dzIFBob3RvIEVkaXRvciAxMC4wLjEwMDExLjE2Mzg0PC94bXA6Q3JlYXRvclRvb2w+PHhtcDpD&#10;cmVhdGVEYXRlPjIwMjEtMDQtMjRUMTQ6MzA6NTMuNjQ1PC94bXA6Q3JlYXRlRGF0ZT48L3JkZjpE&#10;ZXNjcmlwdGlvbj48L3JkZjpSREY+PC94OnhtcG1ldGE+DQ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8P3hwYWNrZXQgZW5kPSd3Jz8+/9sAQwADAgIDAgIDAwMDBAMDBAUIBQUEBAUK&#10;BwcGCAwKDAwLCgsLDQ4SEA0OEQ4LCxAWEBETFBUVFQwPFxgWFBgSFBUU/9sAQwEDBAQFBAUJBQUJ&#10;FA0LDRQUFBQUFBQUFBQUFBQUFBQUFBQUFBQUFBQUFBQUFBQUFBQUFBQUFBQUFBQUFBQUFBQU/8AA&#10;EQgCvQK8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" strokecolor="#94b6d2 [3204]" strokeweight="5pt">
                      <v:fill r:id="rId11" o:title="" recolor="t" rotate="t" type="frame"/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5" w:type="dxa"/>
          </w:tcPr>
          <w:p w14:paraId="756EEAEB" w14:textId="77777777" w:rsidR="001B2ABD" w:rsidRDefault="001B2ABD" w:rsidP="00971558">
            <w:pPr>
              <w:tabs>
                <w:tab w:val="left" w:pos="990"/>
              </w:tabs>
            </w:pPr>
          </w:p>
        </w:tc>
        <w:tc>
          <w:tcPr>
            <w:tcW w:w="7087" w:type="dxa"/>
            <w:vAlign w:val="bottom"/>
          </w:tcPr>
          <w:p w14:paraId="3B37305C" w14:textId="6FCF4D3A" w:rsidR="001B2ABD" w:rsidRPr="00B575BB" w:rsidRDefault="00B575BB" w:rsidP="00971558">
            <w:pPr>
              <w:tabs>
                <w:tab w:val="left" w:pos="990"/>
              </w:tabs>
              <w:rPr>
                <w:caps/>
                <w:color w:val="000000" w:themeColor="text1"/>
                <w:sz w:val="96"/>
                <w:szCs w:val="76"/>
              </w:rPr>
            </w:pPr>
            <w:r w:rsidRPr="00B575BB">
              <w:rPr>
                <w:b/>
                <w:bCs/>
                <w:caps/>
                <w:color w:val="000000" w:themeColor="text1"/>
                <w:sz w:val="96"/>
                <w:szCs w:val="76"/>
              </w:rPr>
              <w:t>Dana Boyko</w:t>
            </w:r>
          </w:p>
          <w:p w14:paraId="4F46FDFB" w14:textId="4A88A7E4" w:rsidR="001B2ABD" w:rsidRDefault="00FD569E" w:rsidP="00971558">
            <w:pPr>
              <w:pStyle w:val="Subtitle"/>
            </w:pPr>
            <w:r w:rsidRPr="002636A7">
              <w:rPr>
                <w:spacing w:val="0"/>
                <w:w w:val="88"/>
              </w:rPr>
              <w:t>Web develope</w:t>
            </w:r>
            <w:r w:rsidRPr="002636A7">
              <w:rPr>
                <w:spacing w:val="22"/>
                <w:w w:val="88"/>
              </w:rPr>
              <w:t>r</w:t>
            </w:r>
          </w:p>
        </w:tc>
      </w:tr>
      <w:tr w:rsidR="001B2ABD" w14:paraId="3377FBF8" w14:textId="77777777" w:rsidTr="005A58CD">
        <w:tc>
          <w:tcPr>
            <w:tcW w:w="3969" w:type="dxa"/>
          </w:tcPr>
          <w:sdt>
            <w:sdtPr>
              <w:id w:val="-1711873194"/>
              <w:placeholder>
                <w:docPart w:val="32E89D9F24644D33994AFB3449BA4613"/>
              </w:placeholder>
              <w:temporary/>
              <w:showingPlcHdr/>
              <w15:appearance w15:val="hidden"/>
            </w:sdtPr>
            <w:sdtEndPr/>
            <w:sdtContent>
              <w:p w14:paraId="65BAAA87" w14:textId="77777777" w:rsidR="001B2ABD" w:rsidRDefault="00036450" w:rsidP="00971558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CFA38C9" w14:textId="334175D9" w:rsidR="005A58CD" w:rsidRPr="005A58CD" w:rsidRDefault="005A58CD" w:rsidP="00FD569E">
            <w:pPr>
              <w:jc w:val="both"/>
            </w:pPr>
            <w:r w:rsidRPr="005A58CD">
              <w:t>I am 3</w:t>
            </w:r>
            <w:r w:rsidR="005469CE">
              <w:t>3</w:t>
            </w:r>
            <w:r w:rsidRPr="005A58CD">
              <w:t xml:space="preserve"> years old and three years ago I put aside years of learning business and economics (and then working in the field), and started self-learning front-end programming, and then also learned some back-end as well.</w:t>
            </w:r>
          </w:p>
          <w:p w14:paraId="56616EE7" w14:textId="77777777" w:rsidR="005A58CD" w:rsidRPr="005A58CD" w:rsidRDefault="005A58CD" w:rsidP="00FD569E">
            <w:pPr>
              <w:jc w:val="both"/>
            </w:pPr>
            <w:r w:rsidRPr="005A58CD">
              <w:t>With some previous knowledge of SQL, I started with HTML and CSS, and proceeded into JavaScript, Bootstrap, and Ajax, through to PHP. I have used what I learned to create something I could use for myself - a budget website where I could keep track of my finances. Putting it all together - creating a DRY code, making PHP push queries to the databases, seeing the first token-based user validation email - it was a lot of excitement and something I can be proud of.</w:t>
            </w:r>
          </w:p>
          <w:p w14:paraId="72E885BB" w14:textId="77777777" w:rsidR="005A58CD" w:rsidRPr="005A58CD" w:rsidRDefault="005A58CD" w:rsidP="00FD569E">
            <w:pPr>
              <w:jc w:val="both"/>
            </w:pPr>
            <w:r w:rsidRPr="005A58CD">
              <w:t>I am looking for more of it. I am looking to join an environment where I can learn and contribute, and I have plenty to.</w:t>
            </w:r>
          </w:p>
          <w:p w14:paraId="07807E21" w14:textId="5C057FE4" w:rsidR="00036450" w:rsidRDefault="005A58CD" w:rsidP="00FD569E">
            <w:pPr>
              <w:jc w:val="both"/>
            </w:pPr>
            <w:r w:rsidRPr="005A58CD">
              <w:t>I can work through problems, I can work well with others, and I can Google-fu just as well as you... Or nearly as well. So far, there was not a problem I could not solve (although, I agree, some of them I could have solved sooner). I will be happy to work together and show what I can do.</w:t>
            </w:r>
          </w:p>
          <w:sdt>
            <w:sdtPr>
              <w:id w:val="-1954003311"/>
              <w:placeholder>
                <w:docPart w:val="88742D7910DE4676B1009F80925C2F1D"/>
              </w:placeholder>
              <w:temporary/>
              <w:showingPlcHdr/>
              <w15:appearance w15:val="hidden"/>
            </w:sdtPr>
            <w:sdtEndPr/>
            <w:sdtContent>
              <w:p w14:paraId="6773701C" w14:textId="77777777" w:rsidR="00036450" w:rsidRPr="00CB0055" w:rsidRDefault="00CB0055" w:rsidP="00971558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7BA16D86" w14:textId="7106B638" w:rsidR="004D3011" w:rsidRDefault="00165A0A" w:rsidP="00FD569E">
            <w:sdt>
              <w:sdtPr>
                <w:id w:val="1111563247"/>
                <w:placeholder>
                  <w:docPart w:val="14A4D5A861054899910CC6031A7B53D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FD569E">
              <w:t xml:space="preserve"> </w:t>
            </w:r>
            <w:r w:rsidR="009757E3">
              <w:t>0547970911</w:t>
            </w:r>
          </w:p>
          <w:p w14:paraId="7AF3B97E" w14:textId="77777777" w:rsidR="004D3011" w:rsidRPr="004D3011" w:rsidRDefault="004D3011" w:rsidP="00971558"/>
          <w:sdt>
            <w:sdtPr>
              <w:id w:val="67859272"/>
              <w:placeholder>
                <w:docPart w:val="61E4F32038E049A6A4604837016F8461"/>
              </w:placeholder>
              <w:temporary/>
              <w:showingPlcHdr/>
              <w15:appearance w15:val="hidden"/>
            </w:sdtPr>
            <w:sdtEndPr/>
            <w:sdtContent>
              <w:p w14:paraId="732014E0" w14:textId="77777777" w:rsidR="004D3011" w:rsidRDefault="004D3011" w:rsidP="00971558">
                <w:r w:rsidRPr="004D3011">
                  <w:t>WEBSITE:</w:t>
                </w:r>
              </w:p>
            </w:sdtContent>
          </w:sdt>
          <w:p w14:paraId="30CDCA31" w14:textId="42C688BF" w:rsidR="004D3011" w:rsidRPr="00F31CA0" w:rsidRDefault="00165A0A" w:rsidP="00971558">
            <w:pPr>
              <w:rPr>
                <w:rStyle w:val="Hyperlink"/>
              </w:rPr>
            </w:pPr>
            <w:hyperlink r:id="rId12" w:history="1">
              <w:r w:rsidR="00B803E7" w:rsidRPr="00F31CA0">
                <w:rPr>
                  <w:rStyle w:val="Hyperlink"/>
                </w:rPr>
                <w:t>Resume Website</w:t>
              </w:r>
            </w:hyperlink>
          </w:p>
          <w:p w14:paraId="61D2742B" w14:textId="156F86CC" w:rsidR="004D3011" w:rsidRPr="00F31CA0" w:rsidRDefault="00165A0A" w:rsidP="00B803E7">
            <w:pPr>
              <w:rPr>
                <w:rStyle w:val="Hyperlink"/>
                <w:rFonts w:ascii="Poppins" w:cs="Poppins"/>
                <w:sz w:val="21"/>
                <w:szCs w:val="21"/>
              </w:rPr>
            </w:pPr>
            <w:hyperlink r:id="rId13">
              <w:r w:rsidR="00B803E7" w:rsidRPr="00F31CA0">
                <w:rPr>
                  <w:rStyle w:val="Hyperlink"/>
                </w:rPr>
                <w:t>Budget Website Project</w:t>
              </w:r>
            </w:hyperlink>
            <w:r w:rsidR="00B803E7" w:rsidRPr="00B803E7">
              <w:rPr>
                <w:rStyle w:val="Hyperlink"/>
                <w:rFonts w:ascii="Poppins" w:cs="Poppins"/>
                <w:sz w:val="21"/>
                <w:szCs w:val="21"/>
              </w:rPr>
              <w:t xml:space="preserve"> </w:t>
            </w:r>
          </w:p>
          <w:p w14:paraId="0DD3AAEA" w14:textId="77777777" w:rsidR="00B803E7" w:rsidRDefault="00B803E7" w:rsidP="00B803E7"/>
          <w:sdt>
            <w:sdtPr>
              <w:id w:val="-240260293"/>
              <w:placeholder>
                <w:docPart w:val="5211F76776F74AE186DF1D30E0022265"/>
              </w:placeholder>
              <w:temporary/>
              <w:showingPlcHdr/>
              <w15:appearance w15:val="hidden"/>
            </w:sdtPr>
            <w:sdtEndPr/>
            <w:sdtContent>
              <w:p w14:paraId="61BF8291" w14:textId="77777777" w:rsidR="004D3011" w:rsidRDefault="004D3011" w:rsidP="00971558">
                <w:r w:rsidRPr="004D3011">
                  <w:t>EMAIL:</w:t>
                </w:r>
              </w:p>
            </w:sdtContent>
          </w:sdt>
          <w:p w14:paraId="0B00D291" w14:textId="674F26B3" w:rsidR="00036450" w:rsidRPr="00E4381A" w:rsidRDefault="00165A0A" w:rsidP="00971558">
            <w:pPr>
              <w:rPr>
                <w:rStyle w:val="Hyperlink"/>
              </w:rPr>
            </w:pPr>
            <w:hyperlink r:id="rId14" w:history="1">
              <w:r w:rsidR="005A58CD" w:rsidRPr="00E72510">
                <w:rPr>
                  <w:rStyle w:val="Hyperlink"/>
                </w:rPr>
                <w:t>danamboyko@gmail.com</w:t>
              </w:r>
            </w:hyperlink>
            <w:r w:rsidR="005A58CD">
              <w:rPr>
                <w:rStyle w:val="Hyperlink"/>
              </w:rPr>
              <w:t xml:space="preserve"> </w:t>
            </w:r>
          </w:p>
          <w:sdt>
            <w:sdtPr>
              <w:id w:val="-1444214663"/>
              <w:placeholder>
                <w:docPart w:val="4643B8A375E3489680FF2ABE769CCE38"/>
              </w:placeholder>
              <w:temporary/>
              <w:showingPlcHdr/>
              <w15:appearance w15:val="hidden"/>
            </w:sdtPr>
            <w:sdtEndPr/>
            <w:sdtContent>
              <w:p w14:paraId="399AA8A4" w14:textId="77777777" w:rsidR="004D3011" w:rsidRPr="00CB0055" w:rsidRDefault="00CB0055" w:rsidP="00971558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D447C9B" w14:textId="3F201EBB" w:rsidR="004D3011" w:rsidRDefault="005A58CD" w:rsidP="00971558">
            <w:r>
              <w:t>Running</w:t>
            </w:r>
          </w:p>
          <w:p w14:paraId="476D4F21" w14:textId="0D36DD07" w:rsidR="004D3011" w:rsidRDefault="005A58CD" w:rsidP="00971558">
            <w:r>
              <w:t>Reading</w:t>
            </w:r>
          </w:p>
          <w:p w14:paraId="4C13F1E6" w14:textId="7CF7ED00" w:rsidR="004D3011" w:rsidRPr="004D3011" w:rsidRDefault="005469CE" w:rsidP="005469CE">
            <w:r>
              <w:t>Traveling</w:t>
            </w:r>
          </w:p>
        </w:tc>
        <w:tc>
          <w:tcPr>
            <w:tcW w:w="425" w:type="dxa"/>
          </w:tcPr>
          <w:p w14:paraId="3433CF42" w14:textId="77777777" w:rsidR="001B2ABD" w:rsidRDefault="001B2ABD" w:rsidP="00971558">
            <w:pPr>
              <w:tabs>
                <w:tab w:val="left" w:pos="990"/>
              </w:tabs>
            </w:pPr>
          </w:p>
        </w:tc>
        <w:tc>
          <w:tcPr>
            <w:tcW w:w="7087" w:type="dxa"/>
          </w:tcPr>
          <w:sdt>
            <w:sdtPr>
              <w:id w:val="1669594239"/>
              <w:placeholder>
                <w:docPart w:val="CF1E3463D21047899E1A5EC746F1BA86"/>
              </w:placeholder>
              <w:temporary/>
              <w:showingPlcHdr/>
              <w15:appearance w15:val="hidden"/>
            </w:sdtPr>
            <w:sdtEndPr/>
            <w:sdtContent>
              <w:p w14:paraId="29D6F3FC" w14:textId="77777777" w:rsidR="005A58CD" w:rsidRDefault="005A58CD" w:rsidP="005A58CD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65ADD0B" w14:textId="5F0E22B7" w:rsidR="005A58CD" w:rsidRPr="00F31CA0" w:rsidRDefault="005A58CD" w:rsidP="005A58CD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Visual Studio Code</w:t>
            </w:r>
            <w:r w:rsidR="00F31CA0">
              <w:rPr>
                <w:rFonts w:ascii="Calibri Light" w:hAnsi="Calibri Light"/>
                <w:sz w:val="20"/>
                <w:szCs w:val="20"/>
              </w:rPr>
              <w:t xml:space="preserve"> and visual studio community.</w:t>
            </w:r>
          </w:p>
          <w:p w14:paraId="56DEC84F" w14:textId="77777777" w:rsidR="005A58CD" w:rsidRPr="009757E3" w:rsidRDefault="005A58CD" w:rsidP="005A58CD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FFFFFF" w:themeColor="background1"/>
              </w:rPr>
            </w:pPr>
            <w:r>
              <w:rPr>
                <w:rFonts w:ascii="Calibri Light" w:hAnsi="Calibri Light"/>
                <w:sz w:val="20"/>
                <w:szCs w:val="20"/>
              </w:rPr>
              <w:t>Programming languages: HTML, CSS, Java Script, jQuery PHP, Bootstrap</w:t>
            </w:r>
          </w:p>
          <w:p w14:paraId="5FE4747D" w14:textId="200A5440" w:rsidR="005A58CD" w:rsidRPr="00FD569E" w:rsidRDefault="005A58CD" w:rsidP="00FD569E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FFFFFF" w:themeColor="background1"/>
              </w:rPr>
            </w:pPr>
            <w:r>
              <w:rPr>
                <w:rFonts w:ascii="Calibri Light" w:hAnsi="Calibri Light"/>
                <w:sz w:val="20"/>
                <w:szCs w:val="20"/>
              </w:rPr>
              <w:t>MySQL</w:t>
            </w:r>
          </w:p>
          <w:sdt>
            <w:sdtPr>
              <w:id w:val="1049110328"/>
              <w:placeholder>
                <w:docPart w:val="45F0BB9915F44F6CBAA43A2C49C1BDF4"/>
              </w:placeholder>
              <w:temporary/>
              <w:showingPlcHdr/>
              <w15:appearance w15:val="hidden"/>
            </w:sdtPr>
            <w:sdtEndPr/>
            <w:sdtContent>
              <w:p w14:paraId="42A2F47D" w14:textId="72B82DC8" w:rsidR="001B2ABD" w:rsidRDefault="00E25A26" w:rsidP="00971558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8F386E1" w14:textId="77777777" w:rsidR="00B575BB" w:rsidRDefault="00B575BB" w:rsidP="00971558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B.A. in economics and business management, Ariel University.</w:t>
            </w:r>
          </w:p>
          <w:p w14:paraId="518A243A" w14:textId="77777777" w:rsidR="00B575BB" w:rsidRDefault="00B575BB" w:rsidP="00971558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Data Analyst &amp; Scientist academic course, Naya College.</w:t>
            </w:r>
          </w:p>
          <w:p w14:paraId="3B9CB1A4" w14:textId="77777777" w:rsidR="00B575BB" w:rsidRDefault="00B575BB" w:rsidP="00971558">
            <w:pPr>
              <w:pStyle w:val="ListParagraph"/>
              <w:numPr>
                <w:ilvl w:val="0"/>
                <w:numId w:val="1"/>
              </w:numPr>
              <w:bidi w:val="0"/>
              <w:spacing w:after="283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Accounting course (1+2) at the Management College.</w:t>
            </w:r>
          </w:p>
          <w:sdt>
            <w:sdtPr>
              <w:id w:val="1001553383"/>
              <w:placeholder>
                <w:docPart w:val="9F665B2F12E4408EB2BC809EF39B57CF"/>
              </w:placeholder>
              <w:temporary/>
              <w:showingPlcHdr/>
              <w15:appearance w15:val="hidden"/>
            </w:sdtPr>
            <w:sdtEndPr/>
            <w:sdtContent>
              <w:p w14:paraId="7946436A" w14:textId="5C3B336F" w:rsidR="00036450" w:rsidRDefault="00036450" w:rsidP="00971558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A3BBF8F" w14:textId="67DBD5F9" w:rsidR="00971558" w:rsidRPr="00971558" w:rsidRDefault="00B575BB" w:rsidP="00971558">
            <w:pPr>
              <w:pStyle w:val="Heading4"/>
            </w:pPr>
            <w:r w:rsidRPr="00971558">
              <w:t>Enigma Management Solution Ltd</w:t>
            </w:r>
          </w:p>
          <w:p w14:paraId="4F61547E" w14:textId="677DBAC9" w:rsidR="00036450" w:rsidRPr="00036450" w:rsidRDefault="00B575BB" w:rsidP="00971558">
            <w:pPr>
              <w:pStyle w:val="Date"/>
            </w:pPr>
            <w:r>
              <w:rPr>
                <w:rFonts w:ascii="Calibri Light" w:hAnsi="Calibri Light"/>
                <w:sz w:val="20"/>
                <w:szCs w:val="20"/>
              </w:rPr>
              <w:t>2020 – 2021</w:t>
            </w:r>
          </w:p>
          <w:p w14:paraId="79AD9342" w14:textId="655658F7" w:rsidR="00CC1D4C" w:rsidRPr="00CC1D4C" w:rsidRDefault="00CC1D4C" w:rsidP="00CC1D4C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Developing web front ends.</w:t>
            </w:r>
          </w:p>
          <w:p w14:paraId="6CE2897A" w14:textId="496848A6" w:rsidR="00A14644" w:rsidRDefault="00B575BB" w:rsidP="00971558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rFonts w:ascii="Calibri Light" w:hAnsi="Calibri Light"/>
                <w:sz w:val="20"/>
                <w:szCs w:val="20"/>
              </w:rPr>
            </w:pPr>
            <w:r w:rsidRPr="00B575BB">
              <w:rPr>
                <w:rFonts w:ascii="Calibri Light" w:hAnsi="Calibri Light"/>
                <w:sz w:val="20"/>
                <w:szCs w:val="20"/>
              </w:rPr>
              <w:t>Planning and defining web components and</w:t>
            </w:r>
            <w:r w:rsidR="00A14644">
              <w:t xml:space="preserve"> </w:t>
            </w:r>
            <w:r w:rsidR="00A14644" w:rsidRPr="00A14644">
              <w:rPr>
                <w:rFonts w:ascii="Calibri Light" w:hAnsi="Calibri Light"/>
                <w:sz w:val="20"/>
                <w:szCs w:val="20"/>
              </w:rPr>
              <w:t>workflows and assuring quality post-implementation</w:t>
            </w:r>
            <w:r w:rsidR="00A14644">
              <w:rPr>
                <w:rFonts w:ascii="Calibri Light" w:hAnsi="Calibri Light"/>
                <w:sz w:val="20"/>
                <w:szCs w:val="20"/>
              </w:rPr>
              <w:t xml:space="preserve"> (QA).</w:t>
            </w:r>
          </w:p>
          <w:p w14:paraId="4FA6D420" w14:textId="475A43A9" w:rsidR="00B575BB" w:rsidRDefault="00B575BB" w:rsidP="00A14644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Working with management, engineering, direct customers, and customer-facing personnel to translate business needs into final product.</w:t>
            </w:r>
          </w:p>
          <w:p w14:paraId="4E249EF9" w14:textId="77777777" w:rsidR="00B575BB" w:rsidRPr="00DC0FBD" w:rsidRDefault="00B575BB" w:rsidP="00971558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Facilitating web application promotion through Google Ads.</w:t>
            </w:r>
          </w:p>
          <w:p w14:paraId="05AB5DE9" w14:textId="41628E60" w:rsidR="004D3011" w:rsidRDefault="00036450" w:rsidP="00971558">
            <w:r w:rsidRPr="00036450">
              <w:t xml:space="preserve"> </w:t>
            </w:r>
          </w:p>
          <w:p w14:paraId="1A3E6001" w14:textId="4E82350A" w:rsidR="004D3011" w:rsidRPr="00F31CA0" w:rsidRDefault="00165A0A" w:rsidP="00971558">
            <w:pPr>
              <w:pStyle w:val="Heading4"/>
            </w:pPr>
            <w:hyperlink r:id="rId15">
              <w:r w:rsidR="00971558" w:rsidRPr="00F31CA0">
                <w:t>Project: Budget Website</w:t>
              </w:r>
            </w:hyperlink>
            <w:r w:rsidR="00CC1D4C" w:rsidRPr="00F31CA0">
              <w:t xml:space="preserve"> and Self-studying</w:t>
            </w:r>
          </w:p>
          <w:p w14:paraId="65F5CE38" w14:textId="16539083" w:rsidR="004D3011" w:rsidRPr="004D3011" w:rsidRDefault="00B575BB" w:rsidP="00971558">
            <w:pPr>
              <w:pStyle w:val="Date"/>
            </w:pPr>
            <w:r>
              <w:t>2017- 2020</w:t>
            </w:r>
          </w:p>
          <w:p w14:paraId="76DDD113" w14:textId="77777777" w:rsidR="00B575BB" w:rsidRPr="00B575BB" w:rsidRDefault="00B575BB" w:rsidP="00971558">
            <w:pPr>
              <w:numPr>
                <w:ilvl w:val="0"/>
                <w:numId w:val="3"/>
              </w:numPr>
              <w:spacing w:line="259" w:lineRule="auto"/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971558">
              <w:rPr>
                <w:rFonts w:ascii="Calibri Light" w:hAnsi="Calibri Light"/>
                <w:sz w:val="20"/>
                <w:szCs w:val="20"/>
              </w:rPr>
              <w:t>Has a full user sign-up process, by allowing a user to create an account, and then validates user's email by generating a unique code then used to verify user's email address; stores the user password hashed in the database</w:t>
            </w:r>
            <w:r w:rsidRPr="00B575BB">
              <w:rPr>
                <w:rFonts w:ascii="Calibri Light" w:hAnsi="Calibri Light"/>
                <w:sz w:val="20"/>
                <w:szCs w:val="20"/>
              </w:rPr>
              <w:t>.</w:t>
            </w:r>
          </w:p>
          <w:p w14:paraId="4BC30410" w14:textId="77777777" w:rsidR="00B575BB" w:rsidRDefault="00B575BB" w:rsidP="00971558">
            <w:pPr>
              <w:numPr>
                <w:ilvl w:val="0"/>
                <w:numId w:val="3"/>
              </w:numPr>
              <w:spacing w:line="259" w:lineRule="auto"/>
              <w:ind w:left="3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Uses PHP objects and classes to interact with the database.</w:t>
            </w:r>
          </w:p>
          <w:p w14:paraId="137FB228" w14:textId="77777777" w:rsidR="00B575BB" w:rsidRDefault="00B575BB" w:rsidP="00971558">
            <w:pPr>
              <w:numPr>
                <w:ilvl w:val="0"/>
                <w:numId w:val="3"/>
              </w:numPr>
              <w:spacing w:line="259" w:lineRule="auto"/>
              <w:ind w:left="3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Utilizes hashed sessions and cookies to allow for a seamless user experience.</w:t>
            </w:r>
          </w:p>
          <w:p w14:paraId="24E261EE" w14:textId="77777777" w:rsidR="00B575BB" w:rsidRDefault="00B575BB" w:rsidP="00971558">
            <w:pPr>
              <w:numPr>
                <w:ilvl w:val="0"/>
                <w:numId w:val="3"/>
              </w:numPr>
              <w:spacing w:line="259" w:lineRule="auto"/>
              <w:ind w:left="3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Allows user to create expenses, expense categories, and category-based budgets.</w:t>
            </w:r>
          </w:p>
          <w:p w14:paraId="5330B3F1" w14:textId="0F3D0117" w:rsidR="004D3011" w:rsidRPr="00F31CA0" w:rsidRDefault="00B575BB" w:rsidP="00F31CA0">
            <w:pPr>
              <w:numPr>
                <w:ilvl w:val="0"/>
                <w:numId w:val="3"/>
              </w:numPr>
              <w:spacing w:after="170" w:line="259" w:lineRule="auto"/>
              <w:ind w:left="36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Allows user to fully delete their data from the website when deleting their account.</w:t>
            </w:r>
          </w:p>
          <w:p w14:paraId="0E740BF5" w14:textId="2CC7547C" w:rsidR="004D3011" w:rsidRPr="004D3011" w:rsidRDefault="00CC1D4C" w:rsidP="00971558">
            <w:pPr>
              <w:pStyle w:val="Heading4"/>
              <w:rPr>
                <w:bCs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Y</w:t>
            </w:r>
            <w:r w:rsidR="00DA6870">
              <w:rPr>
                <w:rFonts w:ascii="Calibri Light" w:hAnsi="Calibri Light"/>
                <w:sz w:val="20"/>
                <w:szCs w:val="20"/>
              </w:rPr>
              <w:t>e</w:t>
            </w:r>
            <w:r>
              <w:rPr>
                <w:rFonts w:ascii="Calibri Light" w:hAnsi="Calibri Light"/>
                <w:sz w:val="20"/>
                <w:szCs w:val="20"/>
              </w:rPr>
              <w:t>lin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Lapidot Investment House</w:t>
            </w:r>
          </w:p>
          <w:p w14:paraId="630D16D7" w14:textId="00B2401F" w:rsidR="00CC1D4C" w:rsidRDefault="008D1638" w:rsidP="00CC1D4C">
            <w:pPr>
              <w:pStyle w:val="Date"/>
            </w:pPr>
            <w:r>
              <w:t>2016-2017</w:t>
            </w:r>
          </w:p>
          <w:p w14:paraId="012BE69C" w14:textId="77777777" w:rsidR="00CC1D4C" w:rsidRPr="00DC0FBD" w:rsidRDefault="00CC1D4C" w:rsidP="00CC1D4C">
            <w:pPr>
              <w:numPr>
                <w:ilvl w:val="0"/>
                <w:numId w:val="5"/>
              </w:numPr>
              <w:spacing w:line="259" w:lineRule="auto"/>
              <w:rPr>
                <w:rFonts w:ascii="Calibri Light" w:hAnsi="Calibri Light"/>
                <w:sz w:val="22"/>
              </w:rPr>
            </w:pPr>
            <w:r>
              <w:rPr>
                <w:rFonts w:ascii="Calibri Light" w:hAnsi="Calibri Light"/>
                <w:sz w:val="20"/>
                <w:szCs w:val="20"/>
              </w:rPr>
              <w:t>Junior economist</w:t>
            </w:r>
            <w:r>
              <w:rPr>
                <w:rFonts w:ascii="Calibri Light" w:hAnsi="Calibri Light"/>
              </w:rPr>
              <w:t>.</w:t>
            </w:r>
          </w:p>
          <w:p w14:paraId="0C3AACCA" w14:textId="77777777" w:rsidR="00CC1D4C" w:rsidRDefault="00CC1D4C" w:rsidP="00CC1D4C">
            <w:pPr>
              <w:numPr>
                <w:ilvl w:val="0"/>
                <w:numId w:val="5"/>
              </w:numPr>
              <w:spacing w:line="259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Data analyzing using advanced excel formulas, PIVOT etc.</w:t>
            </w:r>
          </w:p>
          <w:p w14:paraId="26D76710" w14:textId="77777777" w:rsidR="00FD569E" w:rsidRPr="00FD569E" w:rsidRDefault="00FD569E" w:rsidP="00FD569E">
            <w:pPr>
              <w:spacing w:line="259" w:lineRule="auto"/>
              <w:ind w:left="360"/>
              <w:rPr>
                <w:rFonts w:ascii="Calibri Light" w:hAnsi="Calibri Light"/>
              </w:rPr>
            </w:pPr>
          </w:p>
          <w:p w14:paraId="0F437C3A" w14:textId="77777777" w:rsidR="00FD569E" w:rsidRPr="00FD569E" w:rsidRDefault="00FD569E" w:rsidP="00FD569E">
            <w:pPr>
              <w:spacing w:line="259" w:lineRule="auto"/>
              <w:ind w:left="360"/>
              <w:rPr>
                <w:rFonts w:ascii="Calibri Light" w:hAnsi="Calibri Light"/>
              </w:rPr>
            </w:pPr>
          </w:p>
          <w:p w14:paraId="00CB1C34" w14:textId="77777777" w:rsidR="00FD569E" w:rsidRPr="00FD569E" w:rsidRDefault="00FD569E" w:rsidP="00FD569E">
            <w:pPr>
              <w:spacing w:line="259" w:lineRule="auto"/>
              <w:ind w:left="360"/>
              <w:rPr>
                <w:rFonts w:ascii="Calibri Light" w:hAnsi="Calibri Light"/>
              </w:rPr>
            </w:pPr>
          </w:p>
          <w:p w14:paraId="42038B1D" w14:textId="2935675D" w:rsidR="00CC1D4C" w:rsidRDefault="00CC1D4C" w:rsidP="00CC1D4C">
            <w:pPr>
              <w:numPr>
                <w:ilvl w:val="0"/>
                <w:numId w:val="5"/>
              </w:numPr>
              <w:spacing w:line="259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control on distribution reports for the banks &amp; analyzing Roth IRA data inputs for the previous month.</w:t>
            </w:r>
          </w:p>
          <w:p w14:paraId="00B5ABB7" w14:textId="177C5154" w:rsidR="008D1638" w:rsidRPr="005469CE" w:rsidRDefault="00CC1D4C" w:rsidP="005469CE">
            <w:pPr>
              <w:numPr>
                <w:ilvl w:val="0"/>
                <w:numId w:val="5"/>
              </w:numPr>
              <w:spacing w:after="159" w:line="259" w:lineRule="auto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Calculating agents' commissions &amp; issuing their agreements.</w:t>
            </w:r>
          </w:p>
          <w:p w14:paraId="30B129A2" w14:textId="77777777" w:rsidR="008D1638" w:rsidRDefault="008D1638" w:rsidP="008D1638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4FAEF253" w14:textId="5AF59AD4" w:rsidR="008D1638" w:rsidRDefault="008D1638" w:rsidP="008D1638">
            <w:pPr>
              <w:rPr>
                <w:rFonts w:ascii="Calibri Light" w:hAnsi="Calibri Light"/>
                <w:b/>
                <w:sz w:val="20"/>
                <w:szCs w:val="20"/>
              </w:rPr>
            </w:pPr>
            <w:r w:rsidRPr="008D1638">
              <w:rPr>
                <w:rFonts w:ascii="Calibri Light" w:hAnsi="Calibri Light"/>
                <w:b/>
                <w:sz w:val="20"/>
                <w:szCs w:val="20"/>
              </w:rPr>
              <w:t>Miscellaneous temporary jobs during university studies</w:t>
            </w:r>
          </w:p>
          <w:p w14:paraId="1B419461" w14:textId="73CF56F7" w:rsidR="008D1638" w:rsidRPr="008D1638" w:rsidRDefault="008D1638" w:rsidP="008D1638">
            <w:pPr>
              <w:pStyle w:val="Date"/>
            </w:pPr>
            <w:r w:rsidRPr="008D1638">
              <w:t>2013-2015</w:t>
            </w:r>
          </w:p>
          <w:p w14:paraId="2CA8A9CC" w14:textId="77777777" w:rsidR="008D1638" w:rsidRDefault="008D1638" w:rsidP="008D1638">
            <w:pPr>
              <w:rPr>
                <w:rFonts w:ascii="Calibri Light" w:hAnsi="Calibri Light"/>
                <w:sz w:val="20"/>
                <w:szCs w:val="20"/>
              </w:rPr>
            </w:pPr>
          </w:p>
          <w:p w14:paraId="61258C96" w14:textId="4DB0B1A3" w:rsidR="008D1638" w:rsidRDefault="008D1638" w:rsidP="008D1638">
            <w:pPr>
              <w:rPr>
                <w:sz w:val="20"/>
                <w:szCs w:val="20"/>
              </w:rPr>
            </w:pPr>
            <w:r w:rsidRPr="008D1638">
              <w:rPr>
                <w:rFonts w:ascii="Calibri Light" w:hAnsi="Calibri Light"/>
                <w:b/>
                <w:sz w:val="20"/>
                <w:szCs w:val="20"/>
              </w:rPr>
              <w:t>Siemens AG</w:t>
            </w:r>
          </w:p>
          <w:p w14:paraId="0E9BA969" w14:textId="5FB9944A" w:rsidR="008D1638" w:rsidRPr="008D1638" w:rsidRDefault="008D1638" w:rsidP="008D1638">
            <w:pPr>
              <w:pStyle w:val="Date"/>
            </w:pPr>
            <w:r w:rsidRPr="008D1638">
              <w:t>2011 – 2012</w:t>
            </w:r>
          </w:p>
          <w:p w14:paraId="645BD988" w14:textId="77777777" w:rsidR="008D1638" w:rsidRDefault="008D1638" w:rsidP="008D1638">
            <w:pPr>
              <w:pStyle w:val="ListParagraph"/>
              <w:numPr>
                <w:ilvl w:val="0"/>
                <w:numId w:val="6"/>
              </w:numPr>
              <w:bidi w:val="0"/>
              <w:spacing w:after="0"/>
              <w:rPr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Training project managers about the company's hedging computer system.</w:t>
            </w:r>
          </w:p>
          <w:p w14:paraId="32B52740" w14:textId="77777777" w:rsidR="008D1638" w:rsidRDefault="008D1638" w:rsidP="008D1638">
            <w:pPr>
              <w:pStyle w:val="ListParagraph"/>
              <w:numPr>
                <w:ilvl w:val="0"/>
                <w:numId w:val="6"/>
              </w:numPr>
              <w:bidi w:val="0"/>
              <w:spacing w:after="0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Accounting: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misc</w:t>
            </w:r>
            <w:proofErr w:type="spellEnd"/>
            <w:r>
              <w:rPr>
                <w:rFonts w:ascii="Calibri Light" w:hAnsi="Calibri Light"/>
                <w:sz w:val="20"/>
                <w:szCs w:val="20"/>
              </w:rPr>
              <w:t xml:space="preserve"> using SAP.</w:t>
            </w:r>
          </w:p>
          <w:p w14:paraId="6AAF8ADA" w14:textId="77777777" w:rsidR="008D1638" w:rsidRDefault="008D1638" w:rsidP="008D1638">
            <w:pPr>
              <w:pStyle w:val="ListParagraph"/>
              <w:numPr>
                <w:ilvl w:val="0"/>
                <w:numId w:val="6"/>
              </w:numPr>
              <w:bidi w:val="0"/>
              <w:rPr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Guarantees: After a taking a course in Germany, work with project managers and banks to achieve guarantee issuance in Israel and overseas.</w:t>
            </w:r>
          </w:p>
          <w:p w14:paraId="69D535A5" w14:textId="572023D4" w:rsidR="009757E3" w:rsidRPr="009757E3" w:rsidRDefault="008D1638" w:rsidP="005469CE">
            <w:pPr>
              <w:pStyle w:val="ListParagraph"/>
              <w:numPr>
                <w:ilvl w:val="0"/>
                <w:numId w:val="6"/>
              </w:numPr>
              <w:bidi w:val="0"/>
              <w:spacing w:after="283"/>
              <w:rPr>
                <w:color w:val="FFFFFF" w:themeColor="background1"/>
              </w:rPr>
            </w:pPr>
            <w:r>
              <w:rPr>
                <w:rFonts w:ascii="Calibri Light" w:hAnsi="Calibri Light"/>
                <w:sz w:val="20"/>
                <w:szCs w:val="20"/>
              </w:rPr>
              <w:t>Hedging: registration, auditing, hedging system implementation in Israeli offices. Work with both Israeli and international teams.</w:t>
            </w:r>
            <w:r w:rsidR="009757E3"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 w:rsidR="00F31CA0" w14:paraId="20FE3D95" w14:textId="77777777" w:rsidTr="005A58CD">
        <w:tc>
          <w:tcPr>
            <w:tcW w:w="3969" w:type="dxa"/>
          </w:tcPr>
          <w:p w14:paraId="168A74F8" w14:textId="77777777" w:rsidR="00F31CA0" w:rsidRDefault="00F31CA0" w:rsidP="00971558">
            <w:pPr>
              <w:pStyle w:val="Heading3"/>
            </w:pPr>
          </w:p>
        </w:tc>
        <w:tc>
          <w:tcPr>
            <w:tcW w:w="425" w:type="dxa"/>
          </w:tcPr>
          <w:p w14:paraId="58B5FB59" w14:textId="77777777" w:rsidR="00F31CA0" w:rsidRDefault="00F31CA0" w:rsidP="00971558">
            <w:pPr>
              <w:tabs>
                <w:tab w:val="left" w:pos="990"/>
              </w:tabs>
            </w:pPr>
          </w:p>
        </w:tc>
        <w:tc>
          <w:tcPr>
            <w:tcW w:w="7087" w:type="dxa"/>
          </w:tcPr>
          <w:p w14:paraId="58787A72" w14:textId="77777777" w:rsidR="00F31CA0" w:rsidRDefault="00F31CA0" w:rsidP="005A58CD">
            <w:pPr>
              <w:pStyle w:val="Heading2"/>
            </w:pPr>
          </w:p>
        </w:tc>
      </w:tr>
    </w:tbl>
    <w:p w14:paraId="1D0A2AB1" w14:textId="77777777" w:rsidR="0043117B" w:rsidRDefault="00165A0A" w:rsidP="000C45FF">
      <w:pPr>
        <w:tabs>
          <w:tab w:val="left" w:pos="990"/>
        </w:tabs>
      </w:pPr>
    </w:p>
    <w:sectPr w:rsidR="0043117B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595A5" w14:textId="77777777" w:rsidR="00165A0A" w:rsidRDefault="00165A0A" w:rsidP="000C45FF">
      <w:r>
        <w:separator/>
      </w:r>
    </w:p>
  </w:endnote>
  <w:endnote w:type="continuationSeparator" w:id="0">
    <w:p w14:paraId="201F24F6" w14:textId="77777777" w:rsidR="00165A0A" w:rsidRDefault="00165A0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Arial"/>
    <w:charset w:val="B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85509" w14:textId="77777777" w:rsidR="00165A0A" w:rsidRDefault="00165A0A" w:rsidP="000C45FF">
      <w:r>
        <w:separator/>
      </w:r>
    </w:p>
  </w:footnote>
  <w:footnote w:type="continuationSeparator" w:id="0">
    <w:p w14:paraId="1F8DB3E1" w14:textId="77777777" w:rsidR="00165A0A" w:rsidRDefault="00165A0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4C77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B44233" wp14:editId="345C540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01832"/>
    <w:multiLevelType w:val="multilevel"/>
    <w:tmpl w:val="FC0E56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D84D87"/>
    <w:multiLevelType w:val="multilevel"/>
    <w:tmpl w:val="E41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6093650"/>
    <w:multiLevelType w:val="multilevel"/>
    <w:tmpl w:val="CFD00B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</w:abstractNum>
  <w:abstractNum w:abstractNumId="3" w15:restartNumberingAfterBreak="0">
    <w:nsid w:val="397908CB"/>
    <w:multiLevelType w:val="hybridMultilevel"/>
    <w:tmpl w:val="F760D94A"/>
    <w:lvl w:ilvl="0" w:tplc="89446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F7F50"/>
    <w:multiLevelType w:val="hybridMultilevel"/>
    <w:tmpl w:val="7B32A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17172D"/>
    <w:multiLevelType w:val="hybridMultilevel"/>
    <w:tmpl w:val="8D4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521FD"/>
    <w:multiLevelType w:val="hybridMultilevel"/>
    <w:tmpl w:val="4270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60491"/>
    <w:multiLevelType w:val="multilevel"/>
    <w:tmpl w:val="C882A3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BB"/>
    <w:rsid w:val="00036450"/>
    <w:rsid w:val="00094499"/>
    <w:rsid w:val="000C45FF"/>
    <w:rsid w:val="000E3FD1"/>
    <w:rsid w:val="00112054"/>
    <w:rsid w:val="001525E1"/>
    <w:rsid w:val="00165A0A"/>
    <w:rsid w:val="00180329"/>
    <w:rsid w:val="0019001F"/>
    <w:rsid w:val="001A74A5"/>
    <w:rsid w:val="001B2ABD"/>
    <w:rsid w:val="001E0391"/>
    <w:rsid w:val="001E1759"/>
    <w:rsid w:val="001F1ECC"/>
    <w:rsid w:val="00202C97"/>
    <w:rsid w:val="002400EB"/>
    <w:rsid w:val="00256CF7"/>
    <w:rsid w:val="002636A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469CE"/>
    <w:rsid w:val="005A58CD"/>
    <w:rsid w:val="005D326E"/>
    <w:rsid w:val="005E39D5"/>
    <w:rsid w:val="00600670"/>
    <w:rsid w:val="0062123A"/>
    <w:rsid w:val="00646E75"/>
    <w:rsid w:val="006771D0"/>
    <w:rsid w:val="006B714A"/>
    <w:rsid w:val="00715FCB"/>
    <w:rsid w:val="00743101"/>
    <w:rsid w:val="007775E1"/>
    <w:rsid w:val="007867A0"/>
    <w:rsid w:val="007927F5"/>
    <w:rsid w:val="007B0FCF"/>
    <w:rsid w:val="00802CA0"/>
    <w:rsid w:val="008D1638"/>
    <w:rsid w:val="009260CD"/>
    <w:rsid w:val="00952C25"/>
    <w:rsid w:val="00971558"/>
    <w:rsid w:val="009757E3"/>
    <w:rsid w:val="00A14644"/>
    <w:rsid w:val="00A2118D"/>
    <w:rsid w:val="00AD76E2"/>
    <w:rsid w:val="00B20152"/>
    <w:rsid w:val="00B359E4"/>
    <w:rsid w:val="00B575BB"/>
    <w:rsid w:val="00B57D98"/>
    <w:rsid w:val="00B70850"/>
    <w:rsid w:val="00B803E7"/>
    <w:rsid w:val="00C066B6"/>
    <w:rsid w:val="00C37BA1"/>
    <w:rsid w:val="00C4674C"/>
    <w:rsid w:val="00C506CF"/>
    <w:rsid w:val="00C72BED"/>
    <w:rsid w:val="00C9578B"/>
    <w:rsid w:val="00CB0055"/>
    <w:rsid w:val="00CC1D4C"/>
    <w:rsid w:val="00D2522B"/>
    <w:rsid w:val="00D422DE"/>
    <w:rsid w:val="00D5459D"/>
    <w:rsid w:val="00DA1F4D"/>
    <w:rsid w:val="00DA6870"/>
    <w:rsid w:val="00DD172A"/>
    <w:rsid w:val="00E25A26"/>
    <w:rsid w:val="00E4381A"/>
    <w:rsid w:val="00E55D74"/>
    <w:rsid w:val="00F31CA0"/>
    <w:rsid w:val="00F60274"/>
    <w:rsid w:val="00F77FB9"/>
    <w:rsid w:val="00FB068F"/>
    <w:rsid w:val="00FD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7D7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803E7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B575BB"/>
    <w:pPr>
      <w:bidi/>
      <w:spacing w:after="160" w:line="259" w:lineRule="auto"/>
      <w:ind w:left="720"/>
      <w:contextualSpacing/>
    </w:pPr>
    <w:rPr>
      <w:rFonts w:eastAsiaTheme="minorHAnsi"/>
      <w:sz w:val="22"/>
      <w:lang w:eastAsia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803E7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58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702">
              <w:marLeft w:val="0"/>
              <w:marRight w:val="0"/>
              <w:marTop w:val="0"/>
              <w:marBottom w:val="450"/>
              <w:divBdr>
                <w:top w:val="single" w:sz="6" w:space="0" w:color="000000"/>
                <w:left w:val="single" w:sz="6" w:space="31" w:color="000000"/>
                <w:bottom w:val="single" w:sz="6" w:space="0" w:color="000000"/>
                <w:right w:val="single" w:sz="6" w:space="31" w:color="000000"/>
              </w:divBdr>
            </w:div>
          </w:divsChild>
        </w:div>
      </w:divsChild>
    </w:div>
    <w:div w:id="1901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8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0290">
              <w:marLeft w:val="0"/>
              <w:marRight w:val="0"/>
              <w:marTop w:val="0"/>
              <w:marBottom w:val="450"/>
              <w:divBdr>
                <w:top w:val="single" w:sz="6" w:space="0" w:color="000000"/>
                <w:left w:val="single" w:sz="6" w:space="31" w:color="000000"/>
                <w:bottom w:val="single" w:sz="6" w:space="0" w:color="000000"/>
                <w:right w:val="single" w:sz="6" w:space="31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it.ly/3efZPw6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t.ly/3jNbEv5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bit.ly/3efZPw6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danamboyk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ki\AppData\Local\Microsoft\Office\16.0\DTS\en-US%7bF4EF6E63-0895-4C47-8B4C-A9360EEA91C7%7d\%7b369F3007-34D6-48F5-94C0-21BE4260205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E89D9F24644D33994AFB3449BA4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0A819-2C0A-46F6-B87A-ACFE4A06FB3D}"/>
      </w:docPartPr>
      <w:docPartBody>
        <w:p w:rsidR="002704AA" w:rsidRDefault="00871FCC">
          <w:pPr>
            <w:pStyle w:val="32E89D9F24644D33994AFB3449BA4613"/>
          </w:pPr>
          <w:r w:rsidRPr="00D5459D">
            <w:t>Profile</w:t>
          </w:r>
        </w:p>
      </w:docPartBody>
    </w:docPart>
    <w:docPart>
      <w:docPartPr>
        <w:name w:val="88742D7910DE4676B1009F80925C2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05161-B76A-4F52-8BCB-9467F9DD6217}"/>
      </w:docPartPr>
      <w:docPartBody>
        <w:p w:rsidR="002704AA" w:rsidRDefault="00871FCC">
          <w:pPr>
            <w:pStyle w:val="88742D7910DE4676B1009F80925C2F1D"/>
          </w:pPr>
          <w:r w:rsidRPr="00CB0055">
            <w:t>Contact</w:t>
          </w:r>
        </w:p>
      </w:docPartBody>
    </w:docPart>
    <w:docPart>
      <w:docPartPr>
        <w:name w:val="14A4D5A861054899910CC6031A7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C074E-D4C7-47C3-B684-04AE5240FA86}"/>
      </w:docPartPr>
      <w:docPartBody>
        <w:p w:rsidR="002704AA" w:rsidRDefault="00871FCC">
          <w:pPr>
            <w:pStyle w:val="14A4D5A861054899910CC6031A7B53D8"/>
          </w:pPr>
          <w:r w:rsidRPr="004D3011">
            <w:t>PHONE:</w:t>
          </w:r>
        </w:p>
      </w:docPartBody>
    </w:docPart>
    <w:docPart>
      <w:docPartPr>
        <w:name w:val="61E4F32038E049A6A4604837016F8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56278-62F9-4E39-9BBC-44270E494184}"/>
      </w:docPartPr>
      <w:docPartBody>
        <w:p w:rsidR="002704AA" w:rsidRDefault="00871FCC">
          <w:pPr>
            <w:pStyle w:val="61E4F32038E049A6A4604837016F8461"/>
          </w:pPr>
          <w:r w:rsidRPr="004D3011">
            <w:t>WEBSITE:</w:t>
          </w:r>
        </w:p>
      </w:docPartBody>
    </w:docPart>
    <w:docPart>
      <w:docPartPr>
        <w:name w:val="5211F76776F74AE186DF1D30E0022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1FAB-AB10-42F9-8308-2014FC9DA161}"/>
      </w:docPartPr>
      <w:docPartBody>
        <w:p w:rsidR="002704AA" w:rsidRDefault="00871FCC">
          <w:pPr>
            <w:pStyle w:val="5211F76776F74AE186DF1D30E0022265"/>
          </w:pPr>
          <w:r w:rsidRPr="004D3011">
            <w:t>EMAIL:</w:t>
          </w:r>
        </w:p>
      </w:docPartBody>
    </w:docPart>
    <w:docPart>
      <w:docPartPr>
        <w:name w:val="4643B8A375E3489680FF2ABE769CC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B8F9F-8C22-45B5-A84F-939A8955D48A}"/>
      </w:docPartPr>
      <w:docPartBody>
        <w:p w:rsidR="002704AA" w:rsidRDefault="00871FCC">
          <w:pPr>
            <w:pStyle w:val="4643B8A375E3489680FF2ABE769CCE38"/>
          </w:pPr>
          <w:r w:rsidRPr="00CB0055">
            <w:t>Hobbies</w:t>
          </w:r>
        </w:p>
      </w:docPartBody>
    </w:docPart>
    <w:docPart>
      <w:docPartPr>
        <w:name w:val="45F0BB9915F44F6CBAA43A2C49C1B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026C4-F36B-45A8-AE79-1D36A594F264}"/>
      </w:docPartPr>
      <w:docPartBody>
        <w:p w:rsidR="002704AA" w:rsidRDefault="00871FCC">
          <w:pPr>
            <w:pStyle w:val="45F0BB9915F44F6CBAA43A2C49C1BDF4"/>
          </w:pPr>
          <w:r w:rsidRPr="00036450">
            <w:t>EDUCATION</w:t>
          </w:r>
        </w:p>
      </w:docPartBody>
    </w:docPart>
    <w:docPart>
      <w:docPartPr>
        <w:name w:val="9F665B2F12E4408EB2BC809EF39B5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FC2C8-F6D4-4C15-804F-C47B7CC85CED}"/>
      </w:docPartPr>
      <w:docPartBody>
        <w:p w:rsidR="002704AA" w:rsidRDefault="00871FCC">
          <w:pPr>
            <w:pStyle w:val="9F665B2F12E4408EB2BC809EF39B57CF"/>
          </w:pPr>
          <w:r w:rsidRPr="00036450">
            <w:t>WORK EXPERIENCE</w:t>
          </w:r>
        </w:p>
      </w:docPartBody>
    </w:docPart>
    <w:docPart>
      <w:docPartPr>
        <w:name w:val="CF1E3463D21047899E1A5EC746F1B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AA2DD-46E8-489D-9CF5-20A9A5B4D0CF}"/>
      </w:docPartPr>
      <w:docPartBody>
        <w:p w:rsidR="002704AA" w:rsidRDefault="001404AB" w:rsidP="001404AB">
          <w:pPr>
            <w:pStyle w:val="CF1E3463D21047899E1A5EC746F1BA8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Arial"/>
    <w:charset w:val="B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AB"/>
    <w:rsid w:val="001404AB"/>
    <w:rsid w:val="002704AA"/>
    <w:rsid w:val="005B57CA"/>
    <w:rsid w:val="00871FCC"/>
    <w:rsid w:val="00AC505E"/>
    <w:rsid w:val="00D8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qFormat/>
    <w:rsid w:val="001404AB"/>
    <w:pPr>
      <w:keepNext/>
      <w:keepLines/>
      <w:pBdr>
        <w:bottom w:val="single" w:sz="8" w:space="1" w:color="4472C4" w:themeColor="accent1"/>
      </w:pBdr>
      <w:bidi w:val="0"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E89D9F24644D33994AFB3449BA4613">
    <w:name w:val="32E89D9F24644D33994AFB3449BA4613"/>
    <w:pPr>
      <w:bidi/>
    </w:pPr>
  </w:style>
  <w:style w:type="paragraph" w:customStyle="1" w:styleId="88742D7910DE4676B1009F80925C2F1D">
    <w:name w:val="88742D7910DE4676B1009F80925C2F1D"/>
    <w:pPr>
      <w:bidi/>
    </w:pPr>
  </w:style>
  <w:style w:type="paragraph" w:customStyle="1" w:styleId="14A4D5A861054899910CC6031A7B53D8">
    <w:name w:val="14A4D5A861054899910CC6031A7B53D8"/>
    <w:pPr>
      <w:bidi/>
    </w:pPr>
  </w:style>
  <w:style w:type="paragraph" w:customStyle="1" w:styleId="61E4F32038E049A6A4604837016F8461">
    <w:name w:val="61E4F32038E049A6A4604837016F8461"/>
    <w:pPr>
      <w:bidi/>
    </w:pPr>
  </w:style>
  <w:style w:type="paragraph" w:customStyle="1" w:styleId="5211F76776F74AE186DF1D30E0022265">
    <w:name w:val="5211F76776F74AE186DF1D30E0022265"/>
    <w:pPr>
      <w:bidi/>
    </w:pPr>
  </w:style>
  <w:style w:type="character" w:styleId="Hyperlink">
    <w:name w:val="Hyperlink"/>
    <w:basedOn w:val="DefaultParagraphFont"/>
    <w:uiPriority w:val="99"/>
    <w:unhideWhenUsed/>
    <w:rsid w:val="001404AB"/>
    <w:rPr>
      <w:color w:val="C45911" w:themeColor="accent2" w:themeShade="BF"/>
      <w:u w:val="single"/>
    </w:rPr>
  </w:style>
  <w:style w:type="paragraph" w:customStyle="1" w:styleId="4643B8A375E3489680FF2ABE769CCE38">
    <w:name w:val="4643B8A375E3489680FF2ABE769CCE38"/>
    <w:pPr>
      <w:bidi/>
    </w:pPr>
  </w:style>
  <w:style w:type="paragraph" w:customStyle="1" w:styleId="45F0BB9915F44F6CBAA43A2C49C1BDF4">
    <w:name w:val="45F0BB9915F44F6CBAA43A2C49C1BDF4"/>
    <w:pPr>
      <w:bidi/>
    </w:pPr>
  </w:style>
  <w:style w:type="paragraph" w:customStyle="1" w:styleId="9F665B2F12E4408EB2BC809EF39B57CF">
    <w:name w:val="9F665B2F12E4408EB2BC809EF39B57CF"/>
    <w:pPr>
      <w:bidi/>
    </w:pPr>
  </w:style>
  <w:style w:type="character" w:customStyle="1" w:styleId="Heading2Char">
    <w:name w:val="Heading 2 Char"/>
    <w:basedOn w:val="DefaultParagraphFont"/>
    <w:link w:val="Heading2"/>
    <w:uiPriority w:val="9"/>
    <w:rsid w:val="001404AB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CF1E3463D21047899E1A5EC746F1BA86">
    <w:name w:val="CF1E3463D21047899E1A5EC746F1BA86"/>
    <w:rsid w:val="001404A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{369F3007-34D6-48F5-94C0-21BE42602059}tf00546271_win32.dotx</Template>
  <TotalTime>0</TotalTime>
  <Pages>2</Pages>
  <Words>578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2021-04-27T15:35:00Z</dcterms:created>
  <dcterms:modified xsi:type="dcterms:W3CDTF">2021-04-27T16:11:00Z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